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C04" w:rsidRPr="00030615" w:rsidRDefault="00397C04" w:rsidP="00397C04">
      <w:pPr>
        <w:spacing w:after="0"/>
        <w:jc w:val="center"/>
        <w:rPr>
          <w:rFonts w:ascii="Britannic Bold" w:hAnsi="Britannic Bold"/>
          <w:sz w:val="36"/>
          <w:szCs w:val="36"/>
        </w:rPr>
      </w:pPr>
      <w:r w:rsidRPr="00030615">
        <w:rPr>
          <w:rFonts w:ascii="Britannic Bold" w:hAnsi="Britannic Bold"/>
          <w:sz w:val="36"/>
          <w:szCs w:val="36"/>
        </w:rPr>
        <w:t xml:space="preserve">CARTA ORGANISASI </w:t>
      </w:r>
      <w:r w:rsidR="00D47542">
        <w:rPr>
          <w:rFonts w:ascii="Britannic Bold" w:hAnsi="Britannic Bold"/>
          <w:sz w:val="36"/>
          <w:szCs w:val="36"/>
        </w:rPr>
        <w:t>KELAB MY KV SKILLS (ICT)</w:t>
      </w:r>
    </w:p>
    <w:p w:rsidR="00397C04" w:rsidRPr="00030615" w:rsidRDefault="00397C04" w:rsidP="00397C04">
      <w:pPr>
        <w:spacing w:after="0"/>
        <w:jc w:val="center"/>
        <w:rPr>
          <w:rFonts w:ascii="Britannic Bold" w:hAnsi="Britannic Bold"/>
          <w:sz w:val="36"/>
          <w:szCs w:val="36"/>
        </w:rPr>
      </w:pPr>
    </w:p>
    <w:p w:rsidR="00DC7FC0" w:rsidRDefault="0035091A"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2998470</wp:posOffset>
                </wp:positionH>
                <wp:positionV relativeFrom="paragraph">
                  <wp:posOffset>678180</wp:posOffset>
                </wp:positionV>
                <wp:extent cx="2541905" cy="766445"/>
                <wp:effectExtent l="36195" t="31750" r="31750" b="40005"/>
                <wp:wrapNone/>
                <wp:docPr id="3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1905" cy="7664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4BACC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C5297" w:rsidRPr="00030615" w:rsidRDefault="00AC5297" w:rsidP="00AC5297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30615">
                              <w:rPr>
                                <w:sz w:val="24"/>
                                <w:szCs w:val="24"/>
                              </w:rPr>
                              <w:t>PN ANISAH FARIHAH BT MUSTAPHA</w:t>
                            </w:r>
                          </w:p>
                          <w:p w:rsidR="00AC5297" w:rsidRDefault="00D47542" w:rsidP="00AC5297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PENASIHAT KELAB MY  KV SKILLS</w:t>
                            </w:r>
                          </w:p>
                          <w:p w:rsidR="0035091A" w:rsidRPr="00030615" w:rsidRDefault="0035091A" w:rsidP="00AC5297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2016</w:t>
                            </w:r>
                            <w:bookmarkStart w:id="0" w:name="_GoBack"/>
                            <w:bookmarkEnd w:id="0"/>
                          </w:p>
                          <w:p w:rsidR="00AC5297" w:rsidRPr="00397C04" w:rsidRDefault="00AC5297" w:rsidP="00AC5297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5" o:spid="_x0000_s1026" style="position:absolute;margin-left:236.1pt;margin-top:53.4pt;width:200.15pt;height:60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" strokecolor="#4bacc6" strokeweight="5pt">
                <v:stroke linestyle="thickThin"/>
                <v:shadow color="#868686"/>
                <v:textbox>
                  <w:txbxContent>
                    <w:p w:rsidR="00AC5297" w:rsidRPr="00030615" w:rsidRDefault="00AC5297" w:rsidP="00AC5297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030615">
                        <w:rPr>
                          <w:sz w:val="24"/>
                          <w:szCs w:val="24"/>
                        </w:rPr>
                        <w:t>PN ANISAH FARIHAH BT MUSTAPHA</w:t>
                      </w:r>
                    </w:p>
                    <w:p w:rsidR="00AC5297" w:rsidRDefault="00D47542" w:rsidP="00AC5297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PENASIHAT KELAB MY  KV SKILLS</w:t>
                      </w:r>
                    </w:p>
                    <w:p w:rsidR="0035091A" w:rsidRPr="00030615" w:rsidRDefault="0035091A" w:rsidP="00AC5297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2016</w:t>
                      </w:r>
                      <w:bookmarkStart w:id="1" w:name="_GoBack"/>
                      <w:bookmarkEnd w:id="1"/>
                    </w:p>
                    <w:p w:rsidR="00AC5297" w:rsidRPr="00397C04" w:rsidRDefault="00AC5297" w:rsidP="00AC5297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4250055</wp:posOffset>
                </wp:positionH>
                <wp:positionV relativeFrom="paragraph">
                  <wp:posOffset>3701415</wp:posOffset>
                </wp:positionV>
                <wp:extent cx="1962785" cy="957580"/>
                <wp:effectExtent l="40005" t="35560" r="35560" b="35560"/>
                <wp:wrapNone/>
                <wp:docPr id="3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2785" cy="9575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4BACC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97C04" w:rsidRPr="00030615" w:rsidRDefault="00397C04" w:rsidP="00397C04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30615">
                              <w:rPr>
                                <w:sz w:val="24"/>
                                <w:szCs w:val="24"/>
                              </w:rPr>
                              <w:t>PN HJH NAZLIYATON SHAARI</w:t>
                            </w:r>
                          </w:p>
                          <w:p w:rsidR="00397C04" w:rsidRPr="00030615" w:rsidRDefault="00397C04" w:rsidP="00397C04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30615">
                              <w:rPr>
                                <w:sz w:val="24"/>
                                <w:szCs w:val="24"/>
                              </w:rPr>
                              <w:t>KETUA JABATAN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7" style="position:absolute;margin-left:334.65pt;margin-top:291.45pt;width:154.55pt;height:75.4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" strokecolor="#4bacc6" strokeweight="5pt">
                <v:stroke linestyle="thickThin"/>
                <v:shadow color="#868686"/>
                <v:textbox>
                  <w:txbxContent>
                    <w:p w:rsidR="00397C04" w:rsidRPr="00030615" w:rsidRDefault="00397C04" w:rsidP="00397C04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030615">
                        <w:rPr>
                          <w:sz w:val="24"/>
                          <w:szCs w:val="24"/>
                        </w:rPr>
                        <w:t>PN HJH NAZLIYATON SHAARI</w:t>
                      </w:r>
                    </w:p>
                    <w:p w:rsidR="00397C04" w:rsidRPr="00030615" w:rsidRDefault="00397C04" w:rsidP="00397C04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030615">
                        <w:rPr>
                          <w:sz w:val="24"/>
                          <w:szCs w:val="24"/>
                        </w:rPr>
                        <w:t>KETUA JABATAN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4155440</wp:posOffset>
                </wp:positionH>
                <wp:positionV relativeFrom="paragraph">
                  <wp:posOffset>1444625</wp:posOffset>
                </wp:positionV>
                <wp:extent cx="635" cy="427990"/>
                <wp:effectExtent l="12065" t="7620" r="6350" b="12065"/>
                <wp:wrapNone/>
                <wp:docPr id="29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2799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5C72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6" type="#_x0000_t32" style="position:absolute;margin-left:327.2pt;margin-top:113.75pt;width:.05pt;height:33.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" strokeweight="1pt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1478915</wp:posOffset>
                </wp:positionH>
                <wp:positionV relativeFrom="paragraph">
                  <wp:posOffset>3016250</wp:posOffset>
                </wp:positionV>
                <wp:extent cx="0" cy="2276475"/>
                <wp:effectExtent l="12065" t="7620" r="6985" b="11430"/>
                <wp:wrapNone/>
                <wp:docPr id="28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7647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956B0C" id="AutoShape 37" o:spid="_x0000_s1026" type="#_x0000_t32" style="position:absolute;margin-left:116.45pt;margin-top:237.5pt;width:0;height:179.2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" strokeweight="1pt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6696710</wp:posOffset>
                </wp:positionH>
                <wp:positionV relativeFrom="paragraph">
                  <wp:posOffset>1873250</wp:posOffset>
                </wp:positionV>
                <wp:extent cx="0" cy="228600"/>
                <wp:effectExtent l="10160" t="7620" r="8890" b="11430"/>
                <wp:wrapNone/>
                <wp:docPr id="27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C25E6" id="AutoShape 34" o:spid="_x0000_s1026" type="#_x0000_t32" style="position:absolute;margin-left:527.3pt;margin-top:147.5pt;width:0;height:18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" strokeweight="1pt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1872615</wp:posOffset>
                </wp:positionV>
                <wp:extent cx="5002530" cy="635"/>
                <wp:effectExtent l="8255" t="6985" r="8890" b="11430"/>
                <wp:wrapNone/>
                <wp:docPr id="26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025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B5895D" id="AutoShape 33" o:spid="_x0000_s1026" type="#_x0000_t32" style="position:absolute;margin-left:133.4pt;margin-top:147.45pt;width:393.9pt;height:.0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quqIgIAAD8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1872615</wp:posOffset>
                </wp:positionV>
                <wp:extent cx="0" cy="228600"/>
                <wp:effectExtent l="8255" t="6985" r="10795" b="12065"/>
                <wp:wrapNone/>
                <wp:docPr id="25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54611B" id="AutoShape 35" o:spid="_x0000_s1026" type="#_x0000_t32" style="position:absolute;margin-left:133.4pt;margin-top:147.45pt;width:0;height:18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" strokeweight="1pt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1922780</wp:posOffset>
                </wp:positionH>
                <wp:positionV relativeFrom="paragraph">
                  <wp:posOffset>3016250</wp:posOffset>
                </wp:positionV>
                <wp:extent cx="0" cy="2276475"/>
                <wp:effectExtent l="8255" t="7620" r="10795" b="11430"/>
                <wp:wrapNone/>
                <wp:docPr id="24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7647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F43E9" id="AutoShape 32" o:spid="_x0000_s1026" type="#_x0000_t32" style="position:absolute;margin-left:151.4pt;margin-top:237.5pt;width:0;height:179.2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" strokeweight="1pt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1776095</wp:posOffset>
                </wp:positionH>
                <wp:positionV relativeFrom="paragraph">
                  <wp:posOffset>5314950</wp:posOffset>
                </wp:positionV>
                <wp:extent cx="1675765" cy="766445"/>
                <wp:effectExtent l="33020" t="39370" r="34290" b="32385"/>
                <wp:wrapNone/>
                <wp:docPr id="2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5765" cy="7664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4BACC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C5297" w:rsidRPr="00030615" w:rsidRDefault="00AC5297" w:rsidP="00AC5297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30615">
                              <w:rPr>
                                <w:sz w:val="24"/>
                                <w:szCs w:val="24"/>
                              </w:rPr>
                              <w:t>PN NOOR SHAHUMI BT ABU SAHAR</w:t>
                            </w:r>
                          </w:p>
                          <w:p w:rsidR="00D47542" w:rsidRPr="00030615" w:rsidRDefault="00D47542" w:rsidP="00D47542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PENSYARAH</w:t>
                            </w:r>
                          </w:p>
                          <w:p w:rsidR="00AC5297" w:rsidRPr="00397C04" w:rsidRDefault="00AC5297" w:rsidP="00AC5297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" o:spid="_x0000_s1028" style="position:absolute;margin-left:139.85pt;margin-top:418.5pt;width:131.95pt;height:60.3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" strokecolor="#4bacc6" strokeweight="5pt">
                <v:stroke linestyle="thickThin"/>
                <v:shadow color="#868686"/>
                <v:textbox>
                  <w:txbxContent>
                    <w:p w:rsidR="00AC5297" w:rsidRPr="00030615" w:rsidRDefault="00AC5297" w:rsidP="00AC5297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030615">
                        <w:rPr>
                          <w:sz w:val="24"/>
                          <w:szCs w:val="24"/>
                        </w:rPr>
                        <w:t>PN NOOR SHAHUMI BT ABU SAHAR</w:t>
                      </w:r>
                    </w:p>
                    <w:p w:rsidR="00D47542" w:rsidRPr="00030615" w:rsidRDefault="00D47542" w:rsidP="00D47542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PENSYARAH</w:t>
                      </w:r>
                    </w:p>
                    <w:p w:rsidR="00AC5297" w:rsidRPr="00397C04" w:rsidRDefault="00AC5297" w:rsidP="00AC5297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2303780</wp:posOffset>
                </wp:positionH>
                <wp:positionV relativeFrom="paragraph">
                  <wp:posOffset>2988945</wp:posOffset>
                </wp:positionV>
                <wp:extent cx="0" cy="1290955"/>
                <wp:effectExtent l="8255" t="8890" r="10795" b="14605"/>
                <wp:wrapNone/>
                <wp:docPr id="22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095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F58FC5" id="AutoShape 29" o:spid="_x0000_s1026" type="#_x0000_t32" style="position:absolute;margin-left:181.4pt;margin-top:235.35pt;width:0;height:10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" strokeweight="1pt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1196975</wp:posOffset>
                </wp:positionH>
                <wp:positionV relativeFrom="paragraph">
                  <wp:posOffset>3038475</wp:posOffset>
                </wp:positionV>
                <wp:extent cx="0" cy="1241425"/>
                <wp:effectExtent l="6350" t="10795" r="12700" b="14605"/>
                <wp:wrapNone/>
                <wp:docPr id="2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4142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8E5BF" id="AutoShape 28" o:spid="_x0000_s1026" type="#_x0000_t32" style="position:absolute;margin-left:94.25pt;margin-top:239.25pt;width:0;height:97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" strokeweight="1pt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2479675</wp:posOffset>
                </wp:positionH>
                <wp:positionV relativeFrom="paragraph">
                  <wp:posOffset>3244215</wp:posOffset>
                </wp:positionV>
                <wp:extent cx="1675765" cy="766445"/>
                <wp:effectExtent l="31750" t="35560" r="35560" b="36195"/>
                <wp:wrapNone/>
                <wp:docPr id="2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5765" cy="7664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4BACC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C5297" w:rsidRPr="00030615" w:rsidRDefault="00AC5297" w:rsidP="00AC5297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30615">
                              <w:rPr>
                                <w:sz w:val="24"/>
                                <w:szCs w:val="24"/>
                              </w:rPr>
                              <w:t>PN HJH NOR FIDAH BT OTHMAN</w:t>
                            </w:r>
                          </w:p>
                          <w:p w:rsidR="00AC5297" w:rsidRPr="00030615" w:rsidRDefault="00AC5297" w:rsidP="00AC5297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30615">
                              <w:rPr>
                                <w:sz w:val="24"/>
                                <w:szCs w:val="24"/>
                              </w:rPr>
                              <w:t>PENSYARAH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29" style="position:absolute;margin-left:195.25pt;margin-top:255.45pt;width:131.95pt;height:60.3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" strokecolor="#4bacc6" strokeweight="5pt">
                <v:stroke linestyle="thickThin"/>
                <v:shadow color="#868686"/>
                <v:textbox>
                  <w:txbxContent>
                    <w:p w:rsidR="00AC5297" w:rsidRPr="00030615" w:rsidRDefault="00AC5297" w:rsidP="00AC5297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030615">
                        <w:rPr>
                          <w:sz w:val="24"/>
                          <w:szCs w:val="24"/>
                        </w:rPr>
                        <w:t>PN HJH NOR FIDAH BT OTHMAN</w:t>
                      </w:r>
                    </w:p>
                    <w:p w:rsidR="00AC5297" w:rsidRPr="00030615" w:rsidRDefault="00AC5297" w:rsidP="00AC5297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030615">
                        <w:rPr>
                          <w:sz w:val="24"/>
                          <w:szCs w:val="24"/>
                        </w:rPr>
                        <w:t>PENSYARAH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-640715</wp:posOffset>
                </wp:positionH>
                <wp:positionV relativeFrom="paragraph">
                  <wp:posOffset>3244215</wp:posOffset>
                </wp:positionV>
                <wp:extent cx="1675765" cy="766445"/>
                <wp:effectExtent l="35560" t="35560" r="31750" b="36195"/>
                <wp:wrapNone/>
                <wp:docPr id="1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5765" cy="7664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4BACC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97C04" w:rsidRPr="00030615" w:rsidRDefault="00397C04" w:rsidP="00397C04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30615">
                              <w:rPr>
                                <w:sz w:val="24"/>
                                <w:szCs w:val="24"/>
                              </w:rPr>
                              <w:t xml:space="preserve">PN HJH MAHROM BT </w:t>
                            </w:r>
                          </w:p>
                          <w:p w:rsidR="00397C04" w:rsidRPr="00030615" w:rsidRDefault="00397C04" w:rsidP="00397C04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30615">
                              <w:rPr>
                                <w:sz w:val="24"/>
                                <w:szCs w:val="24"/>
                              </w:rPr>
                              <w:t>MOHD @ ISMAIL</w:t>
                            </w:r>
                          </w:p>
                          <w:p w:rsidR="00397C04" w:rsidRPr="00030615" w:rsidRDefault="00D47542" w:rsidP="00397C04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KETUA UNIT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30" style="position:absolute;margin-left:-50.45pt;margin-top:255.45pt;width:131.95pt;height:60.3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" strokecolor="#4bacc6" strokeweight="5pt">
                <v:stroke linestyle="thickThin"/>
                <v:shadow color="#868686"/>
                <v:textbox>
                  <w:txbxContent>
                    <w:p w:rsidR="00397C04" w:rsidRPr="00030615" w:rsidRDefault="00397C04" w:rsidP="00397C04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030615">
                        <w:rPr>
                          <w:sz w:val="24"/>
                          <w:szCs w:val="24"/>
                        </w:rPr>
                        <w:t xml:space="preserve">PN HJH MAHROM BT </w:t>
                      </w:r>
                    </w:p>
                    <w:p w:rsidR="00397C04" w:rsidRPr="00030615" w:rsidRDefault="00397C04" w:rsidP="00397C04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030615">
                        <w:rPr>
                          <w:sz w:val="24"/>
                          <w:szCs w:val="24"/>
                        </w:rPr>
                        <w:t>MOHD @ ISMAIL</w:t>
                      </w:r>
                    </w:p>
                    <w:p w:rsidR="00397C04" w:rsidRPr="00030615" w:rsidRDefault="00D47542" w:rsidP="00397C04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KETUA UNIT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2931160</wp:posOffset>
                </wp:positionH>
                <wp:positionV relativeFrom="paragraph">
                  <wp:posOffset>2988945</wp:posOffset>
                </wp:positionV>
                <wp:extent cx="0" cy="255270"/>
                <wp:effectExtent l="6985" t="8890" r="12065" b="12065"/>
                <wp:wrapNone/>
                <wp:docPr id="18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F4712" id="AutoShape 27" o:spid="_x0000_s1026" type="#_x0000_t32" style="position:absolute;margin-left:230.8pt;margin-top:235.35pt;width:0;height:20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" strokeweight="1pt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2988945</wp:posOffset>
                </wp:positionV>
                <wp:extent cx="0" cy="255270"/>
                <wp:effectExtent l="10160" t="8890" r="8890" b="12065"/>
                <wp:wrapNone/>
                <wp:docPr id="17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6B631" id="AutoShape 26" o:spid="_x0000_s1026" type="#_x0000_t32" style="position:absolute;margin-left:28.55pt;margin-top:235.35pt;width:0;height:20.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" strokeweight="1pt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2988945</wp:posOffset>
                </wp:positionV>
                <wp:extent cx="2568575" cy="0"/>
                <wp:effectExtent l="10160" t="8890" r="12065" b="10160"/>
                <wp:wrapNone/>
                <wp:docPr id="1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8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18F3D2" id="AutoShape 25" o:spid="_x0000_s1026" type="#_x0000_t32" style="position:absolute;margin-left:28.55pt;margin-top:235.35pt;width:202.25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7920355</wp:posOffset>
                </wp:positionH>
                <wp:positionV relativeFrom="paragraph">
                  <wp:posOffset>3096260</wp:posOffset>
                </wp:positionV>
                <wp:extent cx="0" cy="591820"/>
                <wp:effectExtent l="14605" t="11430" r="13970" b="6350"/>
                <wp:wrapNone/>
                <wp:docPr id="15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182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586B3" id="AutoShape 23" o:spid="_x0000_s1026" type="#_x0000_t32" style="position:absolute;margin-left:623.65pt;margin-top:243.8pt;width:0;height:46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" strokeweight="1pt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5351780</wp:posOffset>
                </wp:positionH>
                <wp:positionV relativeFrom="paragraph">
                  <wp:posOffset>3096260</wp:posOffset>
                </wp:positionV>
                <wp:extent cx="0" cy="591820"/>
                <wp:effectExtent l="8255" t="11430" r="10795" b="6350"/>
                <wp:wrapNone/>
                <wp:docPr id="14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182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D1152" id="AutoShape 21" o:spid="_x0000_s1026" type="#_x0000_t32" style="position:absolute;margin-left:421.4pt;margin-top:243.8pt;width:0;height:46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" strokeweight="1pt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6979285</wp:posOffset>
                </wp:positionH>
                <wp:positionV relativeFrom="paragraph">
                  <wp:posOffset>3096260</wp:posOffset>
                </wp:positionV>
                <wp:extent cx="0" cy="1950085"/>
                <wp:effectExtent l="6985" t="11430" r="12065" b="10160"/>
                <wp:wrapNone/>
                <wp:docPr id="1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5008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3926FD" id="AutoShape 24" o:spid="_x0000_s1026" type="#_x0000_t32" style="position:absolute;margin-left:549.55pt;margin-top:243.8pt;width:0;height:153.5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" strokeweight="1pt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6293485</wp:posOffset>
                </wp:positionH>
                <wp:positionV relativeFrom="paragraph">
                  <wp:posOffset>3096260</wp:posOffset>
                </wp:positionV>
                <wp:extent cx="0" cy="1950085"/>
                <wp:effectExtent l="6985" t="11430" r="12065" b="10160"/>
                <wp:wrapNone/>
                <wp:docPr id="1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5008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E0CCB" id="AutoShape 22" o:spid="_x0000_s1026" type="#_x0000_t32" style="position:absolute;margin-left:495.55pt;margin-top:243.8pt;width:0;height:153.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" strokeweight="1pt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7162800</wp:posOffset>
                </wp:positionH>
                <wp:positionV relativeFrom="paragraph">
                  <wp:posOffset>3688080</wp:posOffset>
                </wp:positionV>
                <wp:extent cx="1675765" cy="766445"/>
                <wp:effectExtent l="38100" t="31750" r="38735" b="40005"/>
                <wp:wrapNone/>
                <wp:docPr id="1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5765" cy="7664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4BACC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C5297" w:rsidRPr="00030615" w:rsidRDefault="00AC5297" w:rsidP="00AC5297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30615">
                              <w:rPr>
                                <w:sz w:val="24"/>
                                <w:szCs w:val="24"/>
                              </w:rPr>
                              <w:t xml:space="preserve">PN ZAHARAH </w:t>
                            </w:r>
                            <w:r w:rsidR="001F1505" w:rsidRPr="00030615">
                              <w:rPr>
                                <w:sz w:val="24"/>
                                <w:szCs w:val="24"/>
                              </w:rPr>
                              <w:t>BT ABD AZIZ</w:t>
                            </w:r>
                          </w:p>
                          <w:p w:rsidR="00AC5297" w:rsidRPr="00030615" w:rsidRDefault="00AC5297" w:rsidP="00AC5297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30615">
                              <w:rPr>
                                <w:sz w:val="24"/>
                                <w:szCs w:val="24"/>
                              </w:rPr>
                              <w:t>PENSYARAH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4" o:spid="_x0000_s1031" style="position:absolute;margin-left:564pt;margin-top:290.4pt;width:131.95pt;height:60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" strokecolor="#4bacc6" strokeweight="5pt">
                <v:stroke linestyle="thickThin"/>
                <v:shadow color="#868686"/>
                <v:textbox>
                  <w:txbxContent>
                    <w:p w:rsidR="00AC5297" w:rsidRPr="00030615" w:rsidRDefault="00AC5297" w:rsidP="00AC5297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030615">
                        <w:rPr>
                          <w:sz w:val="24"/>
                          <w:szCs w:val="24"/>
                        </w:rPr>
                        <w:t xml:space="preserve">PN ZAHARAH </w:t>
                      </w:r>
                      <w:r w:rsidR="001F1505" w:rsidRPr="00030615">
                        <w:rPr>
                          <w:sz w:val="24"/>
                          <w:szCs w:val="24"/>
                        </w:rPr>
                        <w:t>BT ABD AZIZ</w:t>
                      </w:r>
                    </w:p>
                    <w:p w:rsidR="00AC5297" w:rsidRPr="00030615" w:rsidRDefault="00AC5297" w:rsidP="00AC5297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030615">
                        <w:rPr>
                          <w:sz w:val="24"/>
                          <w:szCs w:val="24"/>
                        </w:rPr>
                        <w:t>PENSYARAH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5351780</wp:posOffset>
                </wp:positionH>
                <wp:positionV relativeFrom="paragraph">
                  <wp:posOffset>3096260</wp:posOffset>
                </wp:positionV>
                <wp:extent cx="2568575" cy="0"/>
                <wp:effectExtent l="8255" t="11430" r="13970" b="7620"/>
                <wp:wrapNone/>
                <wp:docPr id="10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8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9E52A" id="AutoShape 20" o:spid="_x0000_s1026" type="#_x0000_t32" style="position:absolute;margin-left:421.4pt;margin-top:243.8pt;width:202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2733675</wp:posOffset>
                </wp:positionV>
                <wp:extent cx="0" cy="255270"/>
                <wp:effectExtent l="8255" t="10795" r="10795" b="10160"/>
                <wp:wrapNone/>
                <wp:docPr id="9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A69CB" id="AutoShape 19" o:spid="_x0000_s1026" type="#_x0000_t32" style="position:absolute;margin-left:133.4pt;margin-top:215.25pt;width:0;height:20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" strokeweight="1pt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6696710</wp:posOffset>
                </wp:positionH>
                <wp:positionV relativeFrom="paragraph">
                  <wp:posOffset>2733675</wp:posOffset>
                </wp:positionV>
                <wp:extent cx="0" cy="362585"/>
                <wp:effectExtent l="10160" t="10795" r="8890" b="7620"/>
                <wp:wrapNone/>
                <wp:docPr id="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258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F7EAC" id="AutoShape 18" o:spid="_x0000_s1026" type="#_x0000_t32" style="position:absolute;margin-left:527.3pt;margin-top:215.25pt;width:0;height:28.5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" strokeweight="1pt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5351780</wp:posOffset>
                </wp:positionH>
                <wp:positionV relativeFrom="paragraph">
                  <wp:posOffset>2155190</wp:posOffset>
                </wp:positionV>
                <wp:extent cx="2568575" cy="578485"/>
                <wp:effectExtent l="65405" t="70485" r="71120" b="65405"/>
                <wp:wrapNone/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8575" cy="5784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 w="127000" cmpd="dbl">
                          <a:solidFill>
                            <a:srgbClr val="4BACC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97C04" w:rsidRPr="00CE5C1D" w:rsidRDefault="00397C04" w:rsidP="00397C0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E5C1D">
                              <w:rPr>
                                <w:b/>
                                <w:sz w:val="24"/>
                                <w:szCs w:val="24"/>
                              </w:rPr>
                              <w:t>UNIT SISTEM PENGURUSAN PANGKALAN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32" style="position:absolute;margin-left:421.4pt;margin-top:169.7pt;width:202.25pt;height:45.5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" fillcolor="#4bacc6" strokecolor="#4bacc6" strokeweight="10pt">
                <v:stroke linestyle="thinThin"/>
                <v:shadow color="#868686"/>
                <v:textbox>
                  <w:txbxContent>
                    <w:p w:rsidR="00397C04" w:rsidRPr="00CE5C1D" w:rsidRDefault="00397C04" w:rsidP="00397C04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E5C1D">
                        <w:rPr>
                          <w:b/>
                          <w:sz w:val="24"/>
                          <w:szCs w:val="24"/>
                        </w:rPr>
                        <w:t>UNIT SISTEM PENGURUSAN PANGKALAN DATA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501650</wp:posOffset>
                </wp:positionH>
                <wp:positionV relativeFrom="paragraph">
                  <wp:posOffset>2155190</wp:posOffset>
                </wp:positionV>
                <wp:extent cx="2568575" cy="578485"/>
                <wp:effectExtent l="63500" t="70485" r="63500" b="65405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8575" cy="5784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 w="127000" cmpd="dbl">
                          <a:solidFill>
                            <a:srgbClr val="4BACC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97C04" w:rsidRPr="00CE5C1D" w:rsidRDefault="00397C04" w:rsidP="00397C0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E5C1D">
                              <w:rPr>
                                <w:b/>
                                <w:sz w:val="24"/>
                                <w:szCs w:val="24"/>
                              </w:rPr>
                              <w:t>UNIT SISTEM KOMPUTER &amp; RANGKAIAN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33" style="position:absolute;margin-left:39.5pt;margin-top:169.7pt;width:202.25pt;height:45.5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" fillcolor="#4bacc6" strokecolor="#4bacc6" strokeweight="10pt">
                <v:stroke linestyle="thinThin"/>
                <v:shadow color="#868686"/>
                <v:textbox>
                  <w:txbxContent>
                    <w:p w:rsidR="00397C04" w:rsidRPr="00CE5C1D" w:rsidRDefault="00397C04" w:rsidP="00397C04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E5C1D">
                        <w:rPr>
                          <w:b/>
                          <w:sz w:val="24"/>
                          <w:szCs w:val="24"/>
                        </w:rPr>
                        <w:t>UNIT SISTEM KOMPUTER &amp; RANGKAIAN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4821555</wp:posOffset>
                </wp:positionH>
                <wp:positionV relativeFrom="paragraph">
                  <wp:posOffset>5046345</wp:posOffset>
                </wp:positionV>
                <wp:extent cx="1675765" cy="766445"/>
                <wp:effectExtent l="40005" t="37465" r="36830" b="34290"/>
                <wp:wrapNone/>
                <wp:docPr id="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5765" cy="7664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4BACC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C5297" w:rsidRPr="00030615" w:rsidRDefault="00AC5297" w:rsidP="00AC5297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30615">
                              <w:rPr>
                                <w:sz w:val="24"/>
                                <w:szCs w:val="24"/>
                              </w:rPr>
                              <w:t xml:space="preserve">PN </w:t>
                            </w:r>
                            <w:r w:rsidR="001F1505" w:rsidRPr="00030615">
                              <w:rPr>
                                <w:sz w:val="24"/>
                                <w:szCs w:val="24"/>
                              </w:rPr>
                              <w:t>SYARIFAHNOR AMINAH BT ALWI</w:t>
                            </w:r>
                          </w:p>
                          <w:p w:rsidR="00AC5297" w:rsidRPr="00030615" w:rsidRDefault="00AC5297" w:rsidP="00AC5297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30615">
                              <w:rPr>
                                <w:sz w:val="24"/>
                                <w:szCs w:val="24"/>
                              </w:rPr>
                              <w:t>PENSYARAH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3" o:spid="_x0000_s1034" style="position:absolute;margin-left:379.65pt;margin-top:397.35pt;width:131.95pt;height:60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" strokecolor="#4bacc6" strokeweight="5pt">
                <v:stroke linestyle="thickThin"/>
                <v:shadow color="#868686"/>
                <v:textbox>
                  <w:txbxContent>
                    <w:p w:rsidR="00AC5297" w:rsidRPr="00030615" w:rsidRDefault="00AC5297" w:rsidP="00AC5297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030615">
                        <w:rPr>
                          <w:sz w:val="24"/>
                          <w:szCs w:val="24"/>
                        </w:rPr>
                        <w:t xml:space="preserve">PN </w:t>
                      </w:r>
                      <w:r w:rsidR="001F1505" w:rsidRPr="00030615">
                        <w:rPr>
                          <w:sz w:val="24"/>
                          <w:szCs w:val="24"/>
                        </w:rPr>
                        <w:t>SYARIFAHNOR AMINAH BT ALWI</w:t>
                      </w:r>
                    </w:p>
                    <w:p w:rsidR="00AC5297" w:rsidRPr="00030615" w:rsidRDefault="00AC5297" w:rsidP="00AC5297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030615">
                        <w:rPr>
                          <w:sz w:val="24"/>
                          <w:szCs w:val="24"/>
                        </w:rPr>
                        <w:t>PENSYARAH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6781800</wp:posOffset>
                </wp:positionH>
                <wp:positionV relativeFrom="paragraph">
                  <wp:posOffset>5046345</wp:posOffset>
                </wp:positionV>
                <wp:extent cx="1675765" cy="766445"/>
                <wp:effectExtent l="38100" t="37465" r="38735" b="34290"/>
                <wp:wrapNone/>
                <wp:docPr id="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5765" cy="7664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4BACC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C5297" w:rsidRPr="00030615" w:rsidRDefault="00AC5297" w:rsidP="00AC5297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30615">
                              <w:rPr>
                                <w:sz w:val="24"/>
                                <w:szCs w:val="24"/>
                              </w:rPr>
                              <w:t xml:space="preserve">PN </w:t>
                            </w:r>
                            <w:r w:rsidR="001F1505" w:rsidRPr="00030615">
                              <w:rPr>
                                <w:sz w:val="24"/>
                                <w:szCs w:val="24"/>
                              </w:rPr>
                              <w:t>NOR SHUHAILA BT SAMSURI</w:t>
                            </w:r>
                          </w:p>
                          <w:p w:rsidR="00AC5297" w:rsidRPr="00030615" w:rsidRDefault="00AC5297" w:rsidP="00AC5297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30615">
                              <w:rPr>
                                <w:sz w:val="24"/>
                                <w:szCs w:val="24"/>
                              </w:rPr>
                              <w:t>PENSYARAH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" o:spid="_x0000_s1035" style="position:absolute;margin-left:534pt;margin-top:397.35pt;width:131.95pt;height:60.3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" strokecolor="#4bacc6" strokeweight="5pt">
                <v:stroke linestyle="thickThin"/>
                <v:shadow color="#868686"/>
                <v:textbox>
                  <w:txbxContent>
                    <w:p w:rsidR="00AC5297" w:rsidRPr="00030615" w:rsidRDefault="00AC5297" w:rsidP="00AC5297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030615">
                        <w:rPr>
                          <w:sz w:val="24"/>
                          <w:szCs w:val="24"/>
                        </w:rPr>
                        <w:t xml:space="preserve">PN </w:t>
                      </w:r>
                      <w:r w:rsidR="001F1505" w:rsidRPr="00030615">
                        <w:rPr>
                          <w:sz w:val="24"/>
                          <w:szCs w:val="24"/>
                        </w:rPr>
                        <w:t>NOR SHUHAILA BT SAMSURI</w:t>
                      </w:r>
                    </w:p>
                    <w:p w:rsidR="00AC5297" w:rsidRPr="00030615" w:rsidRDefault="00AC5297" w:rsidP="00AC5297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030615">
                        <w:rPr>
                          <w:sz w:val="24"/>
                          <w:szCs w:val="24"/>
                        </w:rPr>
                        <w:t>PENSYARAH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2026920</wp:posOffset>
                </wp:positionH>
                <wp:positionV relativeFrom="paragraph">
                  <wp:posOffset>4279900</wp:posOffset>
                </wp:positionV>
                <wp:extent cx="1675765" cy="766445"/>
                <wp:effectExtent l="36195" t="33020" r="40640" b="38735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5765" cy="7664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4BACC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C5297" w:rsidRPr="00030615" w:rsidRDefault="00AC5297" w:rsidP="00AC5297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30615">
                              <w:rPr>
                                <w:sz w:val="24"/>
                                <w:szCs w:val="24"/>
                              </w:rPr>
                              <w:t>PN NUR ELYANI B</w:t>
                            </w:r>
                            <w:r w:rsidR="009B2687" w:rsidRPr="00030615"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 w:rsidRPr="00030615">
                              <w:rPr>
                                <w:sz w:val="24"/>
                                <w:szCs w:val="24"/>
                              </w:rPr>
                              <w:t xml:space="preserve"> AZMI</w:t>
                            </w:r>
                          </w:p>
                          <w:p w:rsidR="00D47542" w:rsidRPr="00030615" w:rsidRDefault="00D47542" w:rsidP="00D47542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PENSYARAH</w:t>
                            </w:r>
                          </w:p>
                          <w:p w:rsidR="00AC5297" w:rsidRPr="00397C04" w:rsidRDefault="00AC5297" w:rsidP="00AC5297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36" style="position:absolute;margin-left:159.6pt;margin-top:337pt;width:131.95pt;height:60.3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" strokecolor="#4bacc6" strokeweight="5pt">
                <v:stroke linestyle="thickThin"/>
                <v:shadow color="#868686"/>
                <v:textbox>
                  <w:txbxContent>
                    <w:p w:rsidR="00AC5297" w:rsidRPr="00030615" w:rsidRDefault="00AC5297" w:rsidP="00AC5297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030615">
                        <w:rPr>
                          <w:sz w:val="24"/>
                          <w:szCs w:val="24"/>
                        </w:rPr>
                        <w:t>PN NUR ELYANI B</w:t>
                      </w:r>
                      <w:r w:rsidR="009B2687" w:rsidRPr="00030615">
                        <w:rPr>
                          <w:sz w:val="24"/>
                          <w:szCs w:val="24"/>
                        </w:rPr>
                        <w:t>T</w:t>
                      </w:r>
                      <w:r w:rsidRPr="00030615">
                        <w:rPr>
                          <w:sz w:val="24"/>
                          <w:szCs w:val="24"/>
                        </w:rPr>
                        <w:t xml:space="preserve"> AZMI</w:t>
                      </w:r>
                    </w:p>
                    <w:p w:rsidR="00D47542" w:rsidRPr="00030615" w:rsidRDefault="00D47542" w:rsidP="00D47542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PENSYARAH</w:t>
                      </w:r>
                    </w:p>
                    <w:p w:rsidR="00AC5297" w:rsidRPr="00397C04" w:rsidRDefault="00AC5297" w:rsidP="00AC5297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-299085</wp:posOffset>
                </wp:positionH>
                <wp:positionV relativeFrom="paragraph">
                  <wp:posOffset>4279900</wp:posOffset>
                </wp:positionV>
                <wp:extent cx="1675765" cy="766445"/>
                <wp:effectExtent l="34290" t="33020" r="33020" b="38735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5765" cy="7664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4BACC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C5297" w:rsidRPr="00030615" w:rsidRDefault="00AC5297" w:rsidP="00AC5297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30615">
                              <w:rPr>
                                <w:sz w:val="24"/>
                                <w:szCs w:val="24"/>
                              </w:rPr>
                              <w:t>PN SITI NOOR HAFIZAH BT IDRUS</w:t>
                            </w:r>
                          </w:p>
                          <w:p w:rsidR="00D47542" w:rsidRPr="00030615" w:rsidRDefault="00D47542" w:rsidP="00D47542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PENSYARAH</w:t>
                            </w:r>
                          </w:p>
                          <w:p w:rsidR="00AC5297" w:rsidRPr="00397C04" w:rsidRDefault="00AC5297" w:rsidP="00AC5297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37" style="position:absolute;margin-left:-23.55pt;margin-top:337pt;width:131.95pt;height:60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" strokecolor="#4bacc6" strokeweight="5pt">
                <v:stroke linestyle="thickThin"/>
                <v:shadow color="#868686"/>
                <v:textbox>
                  <w:txbxContent>
                    <w:p w:rsidR="00AC5297" w:rsidRPr="00030615" w:rsidRDefault="00AC5297" w:rsidP="00AC5297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030615">
                        <w:rPr>
                          <w:sz w:val="24"/>
                          <w:szCs w:val="24"/>
                        </w:rPr>
                        <w:t>PN SITI NOOR HAFIZAH BT IDRUS</w:t>
                      </w:r>
                    </w:p>
                    <w:p w:rsidR="00D47542" w:rsidRPr="00030615" w:rsidRDefault="00D47542" w:rsidP="00D47542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PENSYARAH</w:t>
                      </w:r>
                    </w:p>
                    <w:p w:rsidR="00AC5297" w:rsidRPr="00397C04" w:rsidRDefault="00AC5297" w:rsidP="00AC5297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-107950</wp:posOffset>
                </wp:positionH>
                <wp:positionV relativeFrom="paragraph">
                  <wp:posOffset>5314950</wp:posOffset>
                </wp:positionV>
                <wp:extent cx="1675765" cy="766445"/>
                <wp:effectExtent l="34925" t="39370" r="32385" b="3238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5765" cy="7664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4BACC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C5297" w:rsidRPr="00030615" w:rsidRDefault="00AC5297" w:rsidP="00AC5297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30615">
                              <w:rPr>
                                <w:sz w:val="24"/>
                                <w:szCs w:val="24"/>
                              </w:rPr>
                              <w:t>EN KUAN YIK HAI</w:t>
                            </w:r>
                          </w:p>
                          <w:p w:rsidR="00D47542" w:rsidRPr="00030615" w:rsidRDefault="00D47542" w:rsidP="00D47542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PENSYARAH</w:t>
                            </w:r>
                          </w:p>
                          <w:p w:rsidR="00AC5297" w:rsidRPr="00397C04" w:rsidRDefault="00AC5297" w:rsidP="00AC5297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38" style="position:absolute;margin-left:-8.5pt;margin-top:418.5pt;width:131.95pt;height:60.3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" strokecolor="#4bacc6" strokeweight="5pt">
                <v:stroke linestyle="thickThin"/>
                <v:shadow color="#868686"/>
                <v:textbox>
                  <w:txbxContent>
                    <w:p w:rsidR="00AC5297" w:rsidRPr="00030615" w:rsidRDefault="00AC5297" w:rsidP="00AC5297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030615">
                        <w:rPr>
                          <w:sz w:val="24"/>
                          <w:szCs w:val="24"/>
                        </w:rPr>
                        <w:t>EN KUAN YIK HAI</w:t>
                      </w:r>
                    </w:p>
                    <w:p w:rsidR="00D47542" w:rsidRPr="00030615" w:rsidRDefault="00D47542" w:rsidP="00D47542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PENSYARAH</w:t>
                      </w:r>
                    </w:p>
                    <w:p w:rsidR="00AC5297" w:rsidRPr="00397C04" w:rsidRDefault="00AC5297" w:rsidP="00AC5297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DC7FC0" w:rsidSect="00397C04">
      <w:pgSz w:w="15840" w:h="12240" w:orient="landscape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91A"/>
    <w:rsid w:val="00030615"/>
    <w:rsid w:val="000A7EF7"/>
    <w:rsid w:val="001F1505"/>
    <w:rsid w:val="002343DF"/>
    <w:rsid w:val="00242406"/>
    <w:rsid w:val="00251E10"/>
    <w:rsid w:val="0035091A"/>
    <w:rsid w:val="00397C04"/>
    <w:rsid w:val="003D7EAD"/>
    <w:rsid w:val="004B58B0"/>
    <w:rsid w:val="008D1588"/>
    <w:rsid w:val="008F6818"/>
    <w:rsid w:val="00944FD8"/>
    <w:rsid w:val="009B2687"/>
    <w:rsid w:val="00A251B8"/>
    <w:rsid w:val="00AC5297"/>
    <w:rsid w:val="00B82DEE"/>
    <w:rsid w:val="00CA6900"/>
    <w:rsid w:val="00CE5C1D"/>
    <w:rsid w:val="00D47542"/>
    <w:rsid w:val="00D94DF3"/>
    <w:rsid w:val="00DC7FC0"/>
    <w:rsid w:val="00E26C85"/>
    <w:rsid w:val="00EB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606BD-C026-4BC1-B5FE-3066C332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C04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is.FARIHAH\Desktop\dr%20desktop%20fari\KELAB%20KVSKILLS\CARTA%20ORGANISA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ORGANISASI</Template>
  <TotalTime>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</dc:creator>
  <cp:keywords/>
  <cp:lastModifiedBy>anis</cp:lastModifiedBy>
  <cp:revision>1</cp:revision>
  <cp:lastPrinted>2016-01-12T05:08:00Z</cp:lastPrinted>
  <dcterms:created xsi:type="dcterms:W3CDTF">2017-01-20T02:43:00Z</dcterms:created>
  <dcterms:modified xsi:type="dcterms:W3CDTF">2017-01-20T02:44:00Z</dcterms:modified>
</cp:coreProperties>
</file>